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9A071C" w:rsidP="009A071C">
      <w:pPr>
        <w:pStyle w:val="Titre"/>
      </w:pPr>
      <w:r>
        <w:t xml:space="preserve">Exercices </w:t>
      </w:r>
    </w:p>
    <w:p w:rsidR="009A071C" w:rsidRDefault="009A071C" w:rsidP="009A071C">
      <w:pPr>
        <w:pStyle w:val="Titre1"/>
      </w:pPr>
      <w:r>
        <w:t>Exercice 1 :</w:t>
      </w:r>
    </w:p>
    <w:p w:rsidR="009A071C" w:rsidRDefault="009A071C" w:rsidP="009A071C">
      <w:pPr>
        <w:pStyle w:val="Corpsdetexte"/>
      </w:pPr>
      <w:r>
        <w:t>Créer un formulaire d’inscription avec : un prénom, un nom, une date de naissance, un choix de sexe(</w:t>
      </w:r>
      <w:proofErr w:type="spellStart"/>
      <w:r>
        <w:t>combobox</w:t>
      </w:r>
      <w:proofErr w:type="spellEnd"/>
      <w:r>
        <w:t xml:space="preserve">), et une profession </w:t>
      </w:r>
    </w:p>
    <w:p w:rsidR="009A071C" w:rsidRDefault="009A071C" w:rsidP="009A071C">
      <w:pPr>
        <w:pStyle w:val="Corpsdetexte"/>
      </w:pPr>
      <w:r>
        <w:t>Il y aura un bouton reset et un bouton pour soumettre le formulaire. Lorsqu’on cliquera sur le bouton soumettre, il y aura une confirmation : « Vous vous nommez Pablo Ramirez</w:t>
      </w:r>
      <w:r w:rsidR="00DE0C09">
        <w:t xml:space="preserve">, vous avez 8 ans, vous êtes un homme et vous êtes </w:t>
      </w:r>
      <w:r w:rsidR="00B76982">
        <w:t>agent d’exploitation</w:t>
      </w:r>
      <w:r w:rsidR="00DE0C09">
        <w:t> »</w:t>
      </w:r>
    </w:p>
    <w:p w:rsidR="002A3288" w:rsidRDefault="002A3288" w:rsidP="009A071C">
      <w:pPr>
        <w:pStyle w:val="Corpsdetexte"/>
      </w:pPr>
      <w:r>
        <w:t>Vous devrez traduire votre formulaire en : Français, Anglais, Allemand </w:t>
      </w:r>
      <w:r w:rsidRPr="002A3288">
        <w:rPr>
          <w:sz w:val="4"/>
        </w:rPr>
        <w:t xml:space="preserve">(et </w:t>
      </w:r>
      <w:r w:rsidR="0080354E">
        <w:rPr>
          <w:sz w:val="4"/>
        </w:rPr>
        <w:t>oui) </w:t>
      </w:r>
      <w:r w:rsidR="0080354E">
        <w:t>!</w:t>
      </w:r>
    </w:p>
    <w:p w:rsidR="00A96D3E" w:rsidRDefault="00A96D3E" w:rsidP="00A96D3E">
      <w:pPr>
        <w:pStyle w:val="Titre1"/>
      </w:pPr>
      <w:r>
        <w:t>Exercice 2 :</w:t>
      </w:r>
    </w:p>
    <w:p w:rsidR="00652A5F" w:rsidRDefault="00652A5F" w:rsidP="00652A5F">
      <w:pPr>
        <w:pStyle w:val="Corpsdetexte"/>
      </w:pPr>
      <w:r>
        <w:t>Corriger ce code ! Un élève a malheureusement été victime d’un hack. Le hacker a modifié le code qu’il devait rendre à la fin de la semaine. Aidez-le !</w:t>
      </w:r>
    </w:p>
    <w:p w:rsidR="000F16A8" w:rsidRPr="00652A5F" w:rsidRDefault="000F16A8" w:rsidP="00652A5F">
      <w:pPr>
        <w:pStyle w:val="Corpsdetexte"/>
      </w:pPr>
      <w:bookmarkStart w:id="0" w:name="_GoBack"/>
      <w:bookmarkEnd w:id="0"/>
    </w:p>
    <w:sectPr w:rsidR="000F16A8" w:rsidRPr="00652A5F" w:rsidSect="005A3E47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E5E" w:rsidRDefault="003C3E5E">
      <w:r>
        <w:separator/>
      </w:r>
    </w:p>
  </w:endnote>
  <w:endnote w:type="continuationSeparator" w:id="0">
    <w:p w:rsidR="003C3E5E" w:rsidRDefault="003C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297FE6">
            <w:fldChar w:fldCharType="begin"/>
          </w:r>
          <w:r w:rsidR="00297FE6">
            <w:instrText xml:space="preserve"> AUTHOR   \* MERGEFORMAT </w:instrText>
          </w:r>
          <w:r w:rsidR="00297FE6">
            <w:fldChar w:fldCharType="separate"/>
          </w:r>
          <w:r w:rsidR="003C3E5E" w:rsidRPr="003C3E5E">
            <w:rPr>
              <w:rFonts w:cs="Arial"/>
              <w:noProof/>
              <w:szCs w:val="16"/>
            </w:rPr>
            <w:t>ETML</w:t>
          </w:r>
          <w:r w:rsidR="00297FE6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C3E5E">
            <w:rPr>
              <w:rFonts w:cs="Arial"/>
              <w:noProof/>
              <w:szCs w:val="16"/>
            </w:rPr>
            <w:t>09.06.2017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F16A8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F16A8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C3E5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297FE6">
            <w:fldChar w:fldCharType="begin"/>
          </w:r>
          <w:r w:rsidR="00297FE6">
            <w:instrText xml:space="preserve"> REVNUM   \* MERGEFORMAT </w:instrText>
          </w:r>
          <w:r w:rsidR="00297FE6">
            <w:fldChar w:fldCharType="separate"/>
          </w:r>
          <w:r w:rsidR="003C3E5E" w:rsidRPr="003C3E5E">
            <w:rPr>
              <w:rFonts w:cs="Arial"/>
              <w:noProof/>
              <w:szCs w:val="16"/>
            </w:rPr>
            <w:t>1</w:t>
          </w:r>
          <w:r w:rsidR="00297FE6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F16A8">
            <w:rPr>
              <w:rFonts w:cs="Arial"/>
              <w:noProof/>
              <w:szCs w:val="16"/>
            </w:rPr>
            <w:t>09.06.2017 13:56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297FE6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3C3E5E" w:rsidRPr="003C3E5E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E5E" w:rsidRDefault="003C3E5E">
      <w:r>
        <w:separator/>
      </w:r>
    </w:p>
  </w:footnote>
  <w:footnote w:type="continuationSeparator" w:id="0">
    <w:p w:rsidR="003C3E5E" w:rsidRDefault="003C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4894358"/>
    <w:multiLevelType w:val="hybridMultilevel"/>
    <w:tmpl w:val="9A0E7C3C"/>
    <w:lvl w:ilvl="0" w:tplc="D2B2972A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5"/>
  </w:num>
  <w:num w:numId="5">
    <w:abstractNumId w:val="3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5"/>
  </w:num>
  <w:num w:numId="11">
    <w:abstractNumId w:val="15"/>
  </w:num>
  <w:num w:numId="12">
    <w:abstractNumId w:val="22"/>
  </w:num>
  <w:num w:numId="13">
    <w:abstractNumId w:val="21"/>
  </w:num>
  <w:num w:numId="14">
    <w:abstractNumId w:val="19"/>
  </w:num>
  <w:num w:numId="15">
    <w:abstractNumId w:val="16"/>
  </w:num>
  <w:num w:numId="16">
    <w:abstractNumId w:val="32"/>
  </w:num>
  <w:num w:numId="17">
    <w:abstractNumId w:val="27"/>
  </w:num>
  <w:num w:numId="18">
    <w:abstractNumId w:val="40"/>
  </w:num>
  <w:num w:numId="19">
    <w:abstractNumId w:val="38"/>
  </w:num>
  <w:num w:numId="20">
    <w:abstractNumId w:val="10"/>
  </w:num>
  <w:num w:numId="21">
    <w:abstractNumId w:val="36"/>
  </w:num>
  <w:num w:numId="22">
    <w:abstractNumId w:val="26"/>
  </w:num>
  <w:num w:numId="23">
    <w:abstractNumId w:val="24"/>
  </w:num>
  <w:num w:numId="24">
    <w:abstractNumId w:val="13"/>
  </w:num>
  <w:num w:numId="25">
    <w:abstractNumId w:val="17"/>
  </w:num>
  <w:num w:numId="26">
    <w:abstractNumId w:val="12"/>
  </w:num>
  <w:num w:numId="27">
    <w:abstractNumId w:val="31"/>
  </w:num>
  <w:num w:numId="28">
    <w:abstractNumId w:val="34"/>
  </w:num>
  <w:num w:numId="29">
    <w:abstractNumId w:val="29"/>
  </w:num>
  <w:num w:numId="30">
    <w:abstractNumId w:val="30"/>
  </w:num>
  <w:num w:numId="31">
    <w:abstractNumId w:val="37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8"/>
  </w:num>
  <w:num w:numId="43">
    <w:abstractNumId w:val="25"/>
  </w:num>
  <w:num w:numId="44">
    <w:abstractNumId w:val="39"/>
  </w:num>
  <w:num w:numId="45">
    <w:abstractNumId w:val="14"/>
  </w:num>
  <w:num w:numId="46">
    <w:abstractNumId w:val="23"/>
  </w:num>
  <w:num w:numId="47">
    <w:abstractNumId w:val="33"/>
  </w:num>
  <w:num w:numId="48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5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16A8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340A"/>
    <w:rsid w:val="002770F3"/>
    <w:rsid w:val="002951BD"/>
    <w:rsid w:val="00297E2A"/>
    <w:rsid w:val="002A3288"/>
    <w:rsid w:val="002B6893"/>
    <w:rsid w:val="002C6634"/>
    <w:rsid w:val="002D7D46"/>
    <w:rsid w:val="002F038B"/>
    <w:rsid w:val="00310160"/>
    <w:rsid w:val="0031563E"/>
    <w:rsid w:val="0034172E"/>
    <w:rsid w:val="0037071E"/>
    <w:rsid w:val="003C3E5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E47"/>
    <w:rsid w:val="005B27EF"/>
    <w:rsid w:val="005E6192"/>
    <w:rsid w:val="005E6B56"/>
    <w:rsid w:val="00615583"/>
    <w:rsid w:val="00645760"/>
    <w:rsid w:val="00652A5F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354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A071C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96D3E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6982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E0C09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04073E48"/>
  <w15:docId w15:val="{0D8B93EE-F259-45D3-B6D5-4AFD66D2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4B001-B799-44FD-A851-02B992D89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73</TotalTime>
  <Pages>1</Pages>
  <Words>117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649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8</cp:revision>
  <cp:lastPrinted>2009-09-04T13:21:00Z</cp:lastPrinted>
  <dcterms:created xsi:type="dcterms:W3CDTF">2017-06-09T11:37:00Z</dcterms:created>
  <dcterms:modified xsi:type="dcterms:W3CDTF">2017-06-09T13:27:00Z</dcterms:modified>
</cp:coreProperties>
</file>
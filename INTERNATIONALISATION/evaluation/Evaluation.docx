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Default="002A12EB" w:rsidP="002A12EB">
      <w:pPr>
        <w:pStyle w:val="Titre"/>
      </w:pPr>
      <w:r>
        <w:t>Internationalisation – évaluation</w:t>
      </w:r>
    </w:p>
    <w:p w:rsidR="002A12EB" w:rsidRDefault="002A12EB" w:rsidP="002A12EB"/>
    <w:p w:rsidR="002A12EB" w:rsidRDefault="002A12EB" w:rsidP="002A12EB">
      <w:pPr>
        <w:pStyle w:val="Titre1"/>
      </w:pPr>
      <w:r>
        <w:t xml:space="preserve">Exercice </w:t>
      </w:r>
      <w:r w:rsidR="00306D43">
        <w:t>1</w:t>
      </w:r>
    </w:p>
    <w:p w:rsidR="002A12EB" w:rsidRDefault="002A12EB" w:rsidP="002A12EB">
      <w:pPr>
        <w:pStyle w:val="Corpsdetexte"/>
      </w:pPr>
      <w:r>
        <w:t>Crée</w:t>
      </w:r>
      <w:r w:rsidR="00F22062">
        <w:t>r une application qui simule un formulaire d’inscription d’un site. Le formulaire doit disposer d’un nom, d’un prénom, d’une adresse, d’un NIP, d’une ville</w:t>
      </w:r>
      <w:r w:rsidR="004A4D6E">
        <w:t>, d’un pays</w:t>
      </w:r>
      <w:r w:rsidR="00F22062">
        <w:t>, d’une adresse mail, d’un pseudo, et d’</w:t>
      </w:r>
      <w:r w:rsidR="001550EA">
        <w:t>un mot de passe à confirmer (</w:t>
      </w:r>
      <w:proofErr w:type="spellStart"/>
      <w:r w:rsidR="001550EA">
        <w:t>mdp</w:t>
      </w:r>
      <w:proofErr w:type="spellEnd"/>
      <w:r w:rsidR="001550EA">
        <w:t xml:space="preserve"> 2x).</w:t>
      </w:r>
    </w:p>
    <w:p w:rsidR="00711B0A" w:rsidRDefault="00A94C1C" w:rsidP="002A12EB">
      <w:pPr>
        <w:pStyle w:val="Corpsdetexte"/>
      </w:pPr>
      <w:r>
        <w:t>Bouton soumettre aura pour effet :</w:t>
      </w:r>
    </w:p>
    <w:p w:rsidR="00A94C1C" w:rsidRDefault="00A94C1C" w:rsidP="002A12EB">
      <w:pPr>
        <w:pStyle w:val="Corpsdetexte"/>
      </w:pPr>
      <w:r>
        <w:t xml:space="preserve">Créer une </w:t>
      </w:r>
      <w:proofErr w:type="spellStart"/>
      <w:r>
        <w:t>Messagebox</w:t>
      </w:r>
      <w:proofErr w:type="spellEnd"/>
      <w:r>
        <w:t xml:space="preserve"> avec toutes les informations</w:t>
      </w:r>
    </w:p>
    <w:p w:rsidR="00A94C1C" w:rsidRDefault="00A94C1C" w:rsidP="002A12EB">
      <w:pPr>
        <w:pStyle w:val="Corpsdetexte"/>
      </w:pPr>
    </w:p>
    <w:p w:rsidR="00E95782" w:rsidRDefault="00E95782" w:rsidP="002A12EB">
      <w:pPr>
        <w:pStyle w:val="Corpsdetexte"/>
      </w:pPr>
      <w:r>
        <w:t>(</w:t>
      </w:r>
      <w:r w:rsidR="00711B0A">
        <w:t>Facultatif</w:t>
      </w:r>
      <w:r>
        <w:t>)</w:t>
      </w:r>
    </w:p>
    <w:p w:rsidR="004A4D6E" w:rsidRDefault="004A4D6E" w:rsidP="004A4D6E">
      <w:pPr>
        <w:pStyle w:val="Corpsdetexte"/>
      </w:pPr>
      <w:r>
        <w:t>Le programme devra par la suite envoyer un message à l’adresse mail avec le pseudo, et la fin du mot de passe (3 derniers caractères)</w:t>
      </w:r>
    </w:p>
    <w:p w:rsidR="00193482" w:rsidRDefault="00193482" w:rsidP="004A4D6E">
      <w:pPr>
        <w:pStyle w:val="Corpsdetexte"/>
      </w:pPr>
    </w:p>
    <w:p w:rsidR="00306D43" w:rsidRDefault="00193482" w:rsidP="004A4D6E">
      <w:pPr>
        <w:pStyle w:val="Corpsdetexte"/>
        <w:ind w:left="0"/>
      </w:pPr>
      <w:r>
        <w:t>Une capture d’écran vous est fournie pour vous aider à faire le mail</w:t>
      </w:r>
      <w:r w:rsidR="004A4D6E">
        <w:tab/>
      </w:r>
    </w:p>
    <w:p w:rsidR="00193482" w:rsidRDefault="00193482" w:rsidP="004A4D6E">
      <w:pPr>
        <w:pStyle w:val="Corpsdetexte"/>
        <w:ind w:left="0"/>
      </w:pPr>
      <w:r>
        <w:rPr>
          <w:noProof/>
        </w:rPr>
        <w:drawing>
          <wp:inline distT="0" distB="0" distL="0" distR="0">
            <wp:extent cx="5759450" cy="4344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B62" w:rsidRDefault="00993B62" w:rsidP="004A4D6E">
      <w:pPr>
        <w:pStyle w:val="Corpsdetexte"/>
        <w:ind w:left="0"/>
      </w:pPr>
      <w:r>
        <w:t xml:space="preserve">Pour l’envoie il vous faut obligatoirement une adresse </w:t>
      </w:r>
      <w:proofErr w:type="spellStart"/>
      <w:r>
        <w:t>gmail</w:t>
      </w:r>
      <w:proofErr w:type="spellEnd"/>
      <w:r w:rsidR="0009154A">
        <w:t>.</w:t>
      </w:r>
    </w:p>
    <w:p w:rsidR="00347FE9" w:rsidRDefault="00347FE9" w:rsidP="004A4D6E">
      <w:pPr>
        <w:pStyle w:val="Corpsdetexte"/>
        <w:ind w:left="0"/>
      </w:pPr>
      <w:r>
        <w:t xml:space="preserve">Adresse qui peut être utilisée : - </w:t>
      </w:r>
      <w:hyperlink r:id="rId9" w:history="1">
        <w:r w:rsidRPr="00041907">
          <w:rPr>
            <w:rStyle w:val="Lienhypertexte"/>
          </w:rPr>
          <w:t>evaluationinternationalisation@gmail.com</w:t>
        </w:r>
      </w:hyperlink>
    </w:p>
    <w:p w:rsidR="00347FE9" w:rsidRPr="002A12EB" w:rsidRDefault="00347FE9" w:rsidP="00347FE9">
      <w:pPr>
        <w:pStyle w:val="Corpsdetexte"/>
        <w:numPr>
          <w:ilvl w:val="0"/>
          <w:numId w:val="48"/>
        </w:numPr>
      </w:pPr>
      <w:r>
        <w:t>Mot de passe : .Etml-44</w:t>
      </w:r>
      <w:bookmarkStart w:id="0" w:name="_GoBack"/>
      <w:bookmarkEnd w:id="0"/>
    </w:p>
    <w:sectPr w:rsidR="00347FE9" w:rsidRPr="002A12EB" w:rsidSect="005A3E47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4FF" w:rsidRDefault="003534FF">
      <w:r>
        <w:separator/>
      </w:r>
    </w:p>
  </w:endnote>
  <w:endnote w:type="continuationSeparator" w:id="0">
    <w:p w:rsidR="003534FF" w:rsidRDefault="00353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2"/>
      <w:gridCol w:w="2610"/>
      <w:gridCol w:w="3028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3534FF" w:rsidRPr="003534FF">
              <w:rPr>
                <w:rFonts w:cs="Arial"/>
                <w:noProof/>
                <w:szCs w:val="16"/>
              </w:rPr>
              <w:t>ETML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534FF">
            <w:rPr>
              <w:rFonts w:cs="Arial"/>
              <w:noProof/>
              <w:szCs w:val="16"/>
            </w:rPr>
            <w:t>12.06.2017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347FE9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347FE9">
            <w:rPr>
              <w:rStyle w:val="Numrodepage"/>
              <w:rFonts w:cs="Arial"/>
              <w:noProof/>
              <w:szCs w:val="16"/>
            </w:rPr>
            <w:t>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534FF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3534FF" w:rsidRPr="003534FF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47FE9">
            <w:rPr>
              <w:rFonts w:cs="Arial"/>
              <w:noProof/>
              <w:szCs w:val="16"/>
            </w:rPr>
            <w:t>12.06.2017 16:12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9154A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3534FF" w:rsidRPr="003534FF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4FF" w:rsidRDefault="003534FF">
      <w:r>
        <w:separator/>
      </w:r>
    </w:p>
  </w:footnote>
  <w:footnote w:type="continuationSeparator" w:id="0">
    <w:p w:rsidR="003534FF" w:rsidRDefault="00353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3DD5F70" wp14:editId="7EA31D48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24E257B"/>
    <w:multiLevelType w:val="hybridMultilevel"/>
    <w:tmpl w:val="FD8A5126"/>
    <w:lvl w:ilvl="0" w:tplc="F6141E20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5"/>
  </w:num>
  <w:num w:numId="5">
    <w:abstractNumId w:val="3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5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40"/>
  </w:num>
  <w:num w:numId="19">
    <w:abstractNumId w:val="38"/>
  </w:num>
  <w:num w:numId="20">
    <w:abstractNumId w:val="10"/>
  </w:num>
  <w:num w:numId="21">
    <w:abstractNumId w:val="36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7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9"/>
  </w:num>
  <w:num w:numId="45">
    <w:abstractNumId w:val="14"/>
  </w:num>
  <w:num w:numId="46">
    <w:abstractNumId w:val="22"/>
  </w:num>
  <w:num w:numId="47">
    <w:abstractNumId w:val="32"/>
  </w:num>
  <w:num w:numId="48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FF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9154A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550EA"/>
    <w:rsid w:val="001764CE"/>
    <w:rsid w:val="00183417"/>
    <w:rsid w:val="00193482"/>
    <w:rsid w:val="001C454D"/>
    <w:rsid w:val="001D4577"/>
    <w:rsid w:val="001D72BA"/>
    <w:rsid w:val="001F2420"/>
    <w:rsid w:val="001F6EEB"/>
    <w:rsid w:val="0027340A"/>
    <w:rsid w:val="002770F3"/>
    <w:rsid w:val="002951BD"/>
    <w:rsid w:val="00297E2A"/>
    <w:rsid w:val="002A12EB"/>
    <w:rsid w:val="002B6893"/>
    <w:rsid w:val="002C6634"/>
    <w:rsid w:val="002D7D46"/>
    <w:rsid w:val="002F038B"/>
    <w:rsid w:val="00306D43"/>
    <w:rsid w:val="00310160"/>
    <w:rsid w:val="0031563E"/>
    <w:rsid w:val="0034172E"/>
    <w:rsid w:val="00347FE9"/>
    <w:rsid w:val="003534FF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A4D6E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E47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11B0A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2DBD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3B62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94C1C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95782"/>
    <w:rsid w:val="00EC677D"/>
    <w:rsid w:val="00ED6F41"/>
    <w:rsid w:val="00ED6F46"/>
    <w:rsid w:val="00EE16F0"/>
    <w:rsid w:val="00EE431D"/>
    <w:rsid w:val="00EE4EC4"/>
    <w:rsid w:val="00EE55F0"/>
    <w:rsid w:val="00F1003D"/>
    <w:rsid w:val="00F22062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5CBC15DF"/>
  <w15:docId w15:val="{DBC8BA0B-3E6B-4EE2-83EB-753BC0EA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40A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valuationinternationalisation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Bureautique\M-All-Modele-Elev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C8688-EFC5-4A0A-A37F-A4EADA496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M-All-Modele-Eleve.dotx</Template>
  <TotalTime>372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825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ETML</dc:creator>
  <cp:lastModifiedBy>ETML</cp:lastModifiedBy>
  <cp:revision>14</cp:revision>
  <cp:lastPrinted>2009-09-04T13:21:00Z</cp:lastPrinted>
  <dcterms:created xsi:type="dcterms:W3CDTF">2017-06-12T06:12:00Z</dcterms:created>
  <dcterms:modified xsi:type="dcterms:W3CDTF">2017-06-12T14:21:00Z</dcterms:modified>
</cp:coreProperties>
</file>
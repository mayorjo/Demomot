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7F30AE" w:rsidP="005A3E47"/>
    <w:p w:rsidR="00A66F23" w:rsidRPr="00513054" w:rsidRDefault="00A66F23" w:rsidP="00A66F23">
      <w:pPr>
        <w:pStyle w:val="Titre"/>
      </w:pPr>
      <w:r w:rsidRPr="00513054">
        <w:t>Regex – Théorie</w:t>
      </w:r>
    </w:p>
    <w:p w:rsidR="00A66F23" w:rsidRPr="00513054" w:rsidRDefault="00A66F23" w:rsidP="00A66F23">
      <w:pPr>
        <w:pStyle w:val="Titre1"/>
      </w:pPr>
      <w:r w:rsidRPr="00513054">
        <w:t xml:space="preserve">Recapitulatif </w:t>
      </w:r>
    </w:p>
    <w:p w:rsidR="00A66F23" w:rsidRPr="00513054" w:rsidRDefault="00A66F23" w:rsidP="00A66F23">
      <w:pPr>
        <w:pStyle w:val="Corpsdetexte"/>
      </w:pPr>
      <w:r w:rsidRPr="00513054">
        <w:t xml:space="preserve">Le </w:t>
      </w:r>
      <w:r w:rsidR="00404882" w:rsidRPr="00513054">
        <w:t>terme</w:t>
      </w:r>
      <w:r w:rsidRPr="00513054">
        <w:t xml:space="preserve"> Regex vient de l’anglais </w:t>
      </w:r>
      <w:r w:rsidRPr="00513054">
        <w:rPr>
          <w:b/>
          <w:color w:val="FF0000"/>
        </w:rPr>
        <w:t>Reg</w:t>
      </w:r>
      <w:r w:rsidRPr="00513054">
        <w:t xml:space="preserve">ular </w:t>
      </w:r>
      <w:r w:rsidRPr="00513054">
        <w:rPr>
          <w:b/>
          <w:color w:val="FF0000"/>
        </w:rPr>
        <w:t>Ex</w:t>
      </w:r>
      <w:r w:rsidRPr="00513054">
        <w:t>pression qui est, en français, traduit par expression régulière.</w:t>
      </w:r>
      <w:r w:rsidR="00404882" w:rsidRPr="00513054">
        <w:t xml:space="preserve"> Les regex sont utilisé plus que vous ne le penser : formulaire, jeu, forum, etc.</w:t>
      </w:r>
    </w:p>
    <w:p w:rsidR="0040553B" w:rsidRPr="00513054" w:rsidRDefault="00344ECD" w:rsidP="00A66F23">
      <w:pPr>
        <w:pStyle w:val="Corpsdetexte"/>
      </w:pPr>
      <w:r w:rsidRPr="00513054">
        <w:t xml:space="preserve"> Elles permettent de contrôler des champs pour les valider par exemple ou encore filtrer certain mot !</w:t>
      </w:r>
    </w:p>
    <w:p w:rsidR="00344ECD" w:rsidRPr="00513054" w:rsidRDefault="00AD6724" w:rsidP="00344ECD">
      <w:pPr>
        <w:pStyle w:val="Titre1"/>
      </w:pPr>
      <w:r w:rsidRPr="00513054">
        <w:t xml:space="preserve">comment les utiliser </w:t>
      </w:r>
    </w:p>
    <w:p w:rsidR="00AD6724" w:rsidRPr="00513054" w:rsidRDefault="00AD6724" w:rsidP="00AD6724">
      <w:pPr>
        <w:pStyle w:val="Titre2"/>
      </w:pPr>
      <w:r w:rsidRPr="00513054">
        <w:t>C#</w:t>
      </w:r>
    </w:p>
    <w:p w:rsidR="003345BC" w:rsidRPr="00513054" w:rsidRDefault="00AD6724" w:rsidP="00AD6724">
      <w:pPr>
        <w:pStyle w:val="Retraitcorpsdetexte"/>
      </w:pPr>
      <w:r w:rsidRPr="00513054">
        <w:t xml:space="preserve">Il faudra ajouter le </w:t>
      </w:r>
      <w:proofErr w:type="spellStart"/>
      <w:r w:rsidRPr="00513054">
        <w:t>using</w:t>
      </w:r>
      <w:proofErr w:type="spellEnd"/>
      <w:r w:rsidRPr="00513054">
        <w:t xml:space="preserve"> : </w:t>
      </w:r>
    </w:p>
    <w:p w:rsidR="00AD6724" w:rsidRPr="00513054" w:rsidRDefault="00EB4437" w:rsidP="00AD6724">
      <w:pPr>
        <w:pStyle w:val="Retraitcorpsdetexte"/>
        <w:rPr>
          <w:rFonts w:asciiTheme="majorHAnsi" w:hAnsiTheme="majorHAnsi" w:cs="Consolas"/>
          <w:color w:val="000000"/>
        </w:rPr>
      </w:pPr>
      <w:r w:rsidRPr="00513054">
        <w:t>« </w:t>
      </w:r>
      <w:proofErr w:type="spellStart"/>
      <w:proofErr w:type="gramStart"/>
      <w:r w:rsidR="00AD6724" w:rsidRPr="0051305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 w:rsidR="00AD6724"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D6724"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 w:rsidR="00AD6724"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13054">
        <w:rPr>
          <w:rFonts w:ascii="Consolas" w:hAnsi="Consolas" w:cs="Consolas"/>
          <w:color w:val="000000"/>
          <w:sz w:val="19"/>
          <w:szCs w:val="19"/>
        </w:rPr>
        <w:t> </w:t>
      </w:r>
      <w:r w:rsidRPr="00513054">
        <w:rPr>
          <w:rFonts w:asciiTheme="majorHAnsi" w:hAnsiTheme="majorHAnsi" w:cs="Consolas"/>
          <w:color w:val="000000"/>
        </w:rPr>
        <w:t xml:space="preserve">» </w:t>
      </w:r>
    </w:p>
    <w:p w:rsidR="00EB4437" w:rsidRPr="00513054" w:rsidRDefault="00EB4437" w:rsidP="00AD6724">
      <w:pPr>
        <w:pStyle w:val="Retraitcorpsdetexte"/>
        <w:rPr>
          <w:rFonts w:asciiTheme="majorHAnsi" w:hAnsiTheme="majorHAnsi"/>
        </w:rPr>
      </w:pPr>
    </w:p>
    <w:p w:rsidR="003345BC" w:rsidRPr="00513054" w:rsidRDefault="005E6C41" w:rsidP="00AD6724">
      <w:pPr>
        <w:pStyle w:val="Retraitcorpsdetexte"/>
        <w:rPr>
          <w:rFonts w:asciiTheme="majorHAnsi" w:hAnsiTheme="majorHAnsi"/>
        </w:rPr>
      </w:pPr>
      <w:r w:rsidRPr="00513054">
        <w:rPr>
          <w:rFonts w:asciiTheme="majorHAnsi" w:hAnsiTheme="majorHAnsi"/>
        </w:rPr>
        <w:t xml:space="preserve">Ensuite il faudra </w:t>
      </w:r>
      <w:r w:rsidR="007B4D18" w:rsidRPr="00513054">
        <w:rPr>
          <w:rFonts w:asciiTheme="majorHAnsi" w:hAnsiTheme="majorHAnsi"/>
        </w:rPr>
        <w:t>créer la variable regex :</w:t>
      </w:r>
    </w:p>
    <w:p w:rsidR="0000423A" w:rsidRPr="00513054" w:rsidRDefault="007B4D18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  <w:r w:rsidRPr="00513054">
        <w:rPr>
          <w:rFonts w:asciiTheme="majorHAnsi" w:hAnsiTheme="majorHAnsi"/>
        </w:rPr>
        <w:t xml:space="preserve"> « </w:t>
      </w:r>
      <w:r w:rsidRPr="00513054"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NomDeLaRegex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1305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13054"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"METTRE LA REGEX ICI"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13054">
        <w:rPr>
          <w:rFonts w:ascii="Consolas" w:hAnsi="Consolas" w:cs="Consolas"/>
          <w:color w:val="000000"/>
          <w:sz w:val="19"/>
          <w:szCs w:val="19"/>
        </w:rPr>
        <w:t> »</w:t>
      </w:r>
    </w:p>
    <w:p w:rsidR="003345BC" w:rsidRPr="00513054" w:rsidRDefault="003345BC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</w:p>
    <w:p w:rsidR="003345BC" w:rsidRPr="00513054" w:rsidRDefault="003345BC" w:rsidP="00AD6724">
      <w:pPr>
        <w:pStyle w:val="Retraitcorpsdetexte"/>
        <w:rPr>
          <w:rFonts w:asciiTheme="majorHAnsi" w:hAnsiTheme="majorHAnsi" w:cs="Consolas"/>
          <w:color w:val="000000"/>
        </w:rPr>
      </w:pPr>
      <w:r w:rsidRPr="00513054">
        <w:rPr>
          <w:rFonts w:asciiTheme="majorHAnsi" w:hAnsiTheme="majorHAnsi" w:cs="Consolas"/>
          <w:color w:val="000000"/>
        </w:rPr>
        <w:t xml:space="preserve">Puis, à l’endroit où on veut contrôler la valeur, il faudra créer une variable : </w:t>
      </w:r>
    </w:p>
    <w:p w:rsidR="005E6C41" w:rsidRPr="00513054" w:rsidRDefault="003345BC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  <w:r w:rsidRPr="00513054">
        <w:rPr>
          <w:rFonts w:asciiTheme="majorHAnsi" w:hAnsiTheme="majorHAnsi" w:cs="Consolas"/>
          <w:color w:val="000000"/>
        </w:rPr>
        <w:t>« </w:t>
      </w:r>
      <w:proofErr w:type="spellStart"/>
      <w:proofErr w:type="gramStart"/>
      <w:r w:rsidRPr="00513054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NomDeVariable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NomDeLaRegex.IsMatch</w:t>
      </w:r>
      <w:proofErr w:type="spellEnd"/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5820B6" w:rsidRPr="005820B6">
        <w:rPr>
          <w:rStyle w:val="CodeHTML"/>
          <w:color w:val="C00000"/>
        </w:rPr>
        <w:t>ValeurAAnalyser</w:t>
      </w:r>
      <w:proofErr w:type="spellEnd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1305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13054">
        <w:rPr>
          <w:rFonts w:ascii="Consolas" w:hAnsi="Consolas" w:cs="Consolas"/>
          <w:color w:val="000000"/>
          <w:sz w:val="19"/>
          <w:szCs w:val="19"/>
        </w:rPr>
        <w:t> »</w:t>
      </w:r>
    </w:p>
    <w:p w:rsidR="003E6104" w:rsidRPr="00513054" w:rsidRDefault="003E6104" w:rsidP="00AD6724">
      <w:pPr>
        <w:pStyle w:val="Retraitcorpsdetexte"/>
        <w:rPr>
          <w:rFonts w:ascii="Consolas" w:hAnsi="Consolas" w:cs="Consolas"/>
          <w:color w:val="000000"/>
          <w:sz w:val="19"/>
          <w:szCs w:val="19"/>
        </w:rPr>
      </w:pPr>
    </w:p>
    <w:p w:rsidR="003E6104" w:rsidRPr="00513054" w:rsidRDefault="003E6104" w:rsidP="00AD6724">
      <w:pPr>
        <w:pStyle w:val="Retraitcorpsdetexte"/>
        <w:rPr>
          <w:rFonts w:asciiTheme="majorHAnsi" w:hAnsiTheme="majorHAnsi" w:cs="Consolas"/>
          <w:color w:val="000000"/>
        </w:rPr>
      </w:pPr>
      <w:r w:rsidRPr="00513054">
        <w:rPr>
          <w:rFonts w:asciiTheme="majorHAnsi" w:hAnsiTheme="majorHAnsi" w:cs="Consolas"/>
          <w:color w:val="000000"/>
        </w:rPr>
        <w:t xml:space="preserve">Vous mettrez ensuite la variable </w:t>
      </w:r>
      <w:proofErr w:type="spellStart"/>
      <w:r w:rsidRPr="00513054">
        <w:rPr>
          <w:rFonts w:asciiTheme="majorHAnsi" w:hAnsiTheme="majorHAnsi" w:cs="Consolas"/>
          <w:color w:val="000000"/>
        </w:rPr>
        <w:t>bool</w:t>
      </w:r>
      <w:proofErr w:type="spellEnd"/>
      <w:r w:rsidRPr="00513054">
        <w:rPr>
          <w:rFonts w:asciiTheme="majorHAnsi" w:hAnsiTheme="majorHAnsi" w:cs="Consolas"/>
          <w:color w:val="000000"/>
        </w:rPr>
        <w:t xml:space="preserve"> dans un if et suivant l’information vous ferez qqch</w:t>
      </w:r>
    </w:p>
    <w:p w:rsidR="00B2596F" w:rsidRPr="00513054" w:rsidRDefault="00B2596F" w:rsidP="00B2596F">
      <w:pPr>
        <w:pStyle w:val="Titre2"/>
      </w:pPr>
      <w:r w:rsidRPr="00513054">
        <w:t>PHP</w:t>
      </w:r>
    </w:p>
    <w:p w:rsidR="00265508" w:rsidRPr="00513054" w:rsidRDefault="002E7A64" w:rsidP="00265508">
      <w:pPr>
        <w:pStyle w:val="Retraitcorpsdetexte"/>
      </w:pPr>
      <w:r w:rsidRPr="00513054">
        <w:t>Créer une variable regex :</w:t>
      </w:r>
    </w:p>
    <w:p w:rsidR="002E7A64" w:rsidRPr="00513054" w:rsidRDefault="002E7A64" w:rsidP="00265508">
      <w:pPr>
        <w:pStyle w:val="Retraitcorpsdetexte"/>
        <w:rPr>
          <w:rFonts w:asciiTheme="majorHAnsi" w:hAnsiTheme="majorHAnsi"/>
        </w:rPr>
      </w:pPr>
      <w:r w:rsidRPr="00513054">
        <w:t>« </w:t>
      </w:r>
      <w:r w:rsidRPr="00513054">
        <w:rPr>
          <w:rStyle w:val="lev"/>
          <w:b w:val="0"/>
        </w:rPr>
        <w:t>$</w:t>
      </w:r>
      <w:proofErr w:type="spellStart"/>
      <w:r w:rsidRPr="00513054">
        <w:rPr>
          <w:rStyle w:val="lev"/>
          <w:b w:val="0"/>
        </w:rPr>
        <w:t>NomDeLaRegex</w:t>
      </w:r>
      <w:proofErr w:type="spellEnd"/>
      <w:r w:rsidRPr="00513054">
        <w:rPr>
          <w:rStyle w:val="lev"/>
          <w:b w:val="0"/>
        </w:rPr>
        <w:t xml:space="preserve"> = </w:t>
      </w:r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votreRegex</w:t>
      </w:r>
      <w:proofErr w:type="spellEnd"/>
      <w:r w:rsidRPr="0051305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61BDA" w:rsidRPr="00513054">
        <w:rPr>
          <w:rFonts w:asciiTheme="majorHAnsi" w:hAnsiTheme="majorHAnsi" w:cs="Consolas"/>
        </w:rPr>
        <w:t> »</w:t>
      </w:r>
    </w:p>
    <w:p w:rsidR="00265508" w:rsidRPr="00513054" w:rsidRDefault="00265508" w:rsidP="00265508">
      <w:pPr>
        <w:pStyle w:val="Retraitcorpsdetexte"/>
      </w:pPr>
    </w:p>
    <w:p w:rsidR="00B2596F" w:rsidRPr="00513054" w:rsidRDefault="00B2596F" w:rsidP="00B2596F">
      <w:pPr>
        <w:pStyle w:val="Retraitcorpsdetexte"/>
        <w:jc w:val="left"/>
      </w:pPr>
      <w:r w:rsidRPr="00513054">
        <w:t>Il faudra juste mettre la ligne dans un if :</w:t>
      </w:r>
    </w:p>
    <w:p w:rsidR="00B2596F" w:rsidRPr="00513054" w:rsidRDefault="00B2596F" w:rsidP="00B2596F">
      <w:pPr>
        <w:pStyle w:val="Retraitcorpsdetexte"/>
        <w:jc w:val="left"/>
        <w:rPr>
          <w:rStyle w:val="CodeHTML"/>
          <w:rFonts w:asciiTheme="majorHAnsi" w:hAnsiTheme="majorHAnsi"/>
          <w:lang w:val="de-CH"/>
        </w:rPr>
      </w:pPr>
      <w:r w:rsidRPr="00513054">
        <w:rPr>
          <w:lang w:val="de-CH"/>
        </w:rPr>
        <w:t>« </w:t>
      </w:r>
      <w:proofErr w:type="spellStart"/>
      <w:r w:rsidRPr="00513054">
        <w:rPr>
          <w:rStyle w:val="lev"/>
          <w:lang w:val="de-CH"/>
        </w:rPr>
        <w:t>preg_match</w:t>
      </w:r>
      <w:proofErr w:type="spellEnd"/>
      <w:r w:rsidRPr="00513054">
        <w:rPr>
          <w:lang w:val="de-CH"/>
        </w:rPr>
        <w:t xml:space="preserve"> </w:t>
      </w:r>
      <w:proofErr w:type="gramStart"/>
      <w:r w:rsidRPr="00513054">
        <w:rPr>
          <w:lang w:val="de-CH"/>
        </w:rPr>
        <w:t xml:space="preserve">( </w:t>
      </w:r>
      <w:proofErr w:type="spellStart"/>
      <w:r w:rsidRPr="00513054">
        <w:rPr>
          <w:rStyle w:val="type"/>
          <w:lang w:val="de-CH"/>
        </w:rPr>
        <w:t>string</w:t>
      </w:r>
      <w:proofErr w:type="spellEnd"/>
      <w:proofErr w:type="gramEnd"/>
      <w:r w:rsidRPr="00513054">
        <w:rPr>
          <w:rStyle w:val="methodparam"/>
          <w:lang w:val="de-CH"/>
        </w:rPr>
        <w:t xml:space="preserve"> </w:t>
      </w:r>
      <w:r w:rsidRPr="00513054">
        <w:rPr>
          <w:rStyle w:val="CodeHTML"/>
          <w:lang w:val="de-CH"/>
        </w:rPr>
        <w:t>$</w:t>
      </w:r>
      <w:proofErr w:type="spellStart"/>
      <w:r w:rsidR="005A0615" w:rsidRPr="00513054">
        <w:rPr>
          <w:rStyle w:val="CodeHTML"/>
          <w:lang w:val="de-CH"/>
        </w:rPr>
        <w:t>NomDelaRegex</w:t>
      </w:r>
      <w:proofErr w:type="spellEnd"/>
      <w:r w:rsidRPr="00513054">
        <w:rPr>
          <w:lang w:val="de-CH"/>
        </w:rPr>
        <w:t xml:space="preserve"> , </w:t>
      </w:r>
      <w:proofErr w:type="spellStart"/>
      <w:r w:rsidRPr="00513054">
        <w:rPr>
          <w:rStyle w:val="type"/>
          <w:lang w:val="de-CH"/>
        </w:rPr>
        <w:t>string</w:t>
      </w:r>
      <w:proofErr w:type="spellEnd"/>
      <w:r w:rsidRPr="00513054">
        <w:rPr>
          <w:rStyle w:val="methodparam"/>
          <w:lang w:val="de-CH"/>
        </w:rPr>
        <w:t xml:space="preserve"> </w:t>
      </w:r>
      <w:r w:rsidRPr="00513054">
        <w:rPr>
          <w:rStyle w:val="CodeHTML"/>
          <w:lang w:val="de-CH"/>
        </w:rPr>
        <w:t>$</w:t>
      </w:r>
      <w:proofErr w:type="spellStart"/>
      <w:r w:rsidR="00513054" w:rsidRPr="00513054">
        <w:rPr>
          <w:rStyle w:val="CodeHTML"/>
          <w:lang w:val="de-CH"/>
        </w:rPr>
        <w:t>ValeurAAnaly</w:t>
      </w:r>
      <w:r w:rsidR="009E6E54" w:rsidRPr="00513054">
        <w:rPr>
          <w:rStyle w:val="CodeHTML"/>
          <w:lang w:val="de-CH"/>
        </w:rPr>
        <w:t>ser</w:t>
      </w:r>
      <w:proofErr w:type="spellEnd"/>
      <w:r w:rsidR="005A0615" w:rsidRPr="00513054">
        <w:rPr>
          <w:rStyle w:val="CodeHTML"/>
          <w:lang w:val="de-CH"/>
        </w:rPr>
        <w:t>)</w:t>
      </w:r>
      <w:r w:rsidR="005A0615" w:rsidRPr="00513054">
        <w:rPr>
          <w:rStyle w:val="CodeHTML"/>
          <w:rFonts w:asciiTheme="majorHAnsi" w:hAnsiTheme="majorHAnsi"/>
          <w:lang w:val="de-CH"/>
        </w:rPr>
        <w:t>»</w:t>
      </w:r>
    </w:p>
    <w:p w:rsidR="00F61BDA" w:rsidRPr="00513054" w:rsidRDefault="00F61BDA" w:rsidP="00B2596F">
      <w:pPr>
        <w:pStyle w:val="Retraitcorpsdetexte"/>
        <w:jc w:val="left"/>
        <w:rPr>
          <w:rStyle w:val="CodeHTML"/>
          <w:rFonts w:asciiTheme="majorHAnsi" w:hAnsiTheme="majorHAnsi"/>
          <w:lang w:val="de-CH"/>
        </w:rPr>
      </w:pPr>
    </w:p>
    <w:p w:rsidR="00F61BDA" w:rsidRPr="00513054" w:rsidRDefault="00F61BDA" w:rsidP="00F61BDA">
      <w:pPr>
        <w:pStyle w:val="Titre1"/>
      </w:pPr>
      <w:r w:rsidRPr="00513054">
        <w:t>Comment créer une regex</w:t>
      </w:r>
    </w:p>
    <w:p w:rsidR="00FD22C5" w:rsidRDefault="00513054" w:rsidP="00FD22C5">
      <w:pPr>
        <w:pStyle w:val="Corpsdetexte"/>
      </w:pPr>
      <w:r w:rsidRPr="00513054">
        <w:t xml:space="preserve">Vous allez à présent </w:t>
      </w:r>
      <w:r w:rsidR="00BC72AA">
        <w:t>créer votre première regex. Celle-ci n’a pas besoin d’être compliquée, entre les guillemets, place</w:t>
      </w:r>
      <w:r w:rsidR="00E56150">
        <w:t>z</w:t>
      </w:r>
      <w:r w:rsidR="00BC72AA">
        <w:t xml:space="preserve"> juste le un mot, ex :</w:t>
      </w:r>
      <w:r w:rsidR="001D1D2E">
        <w:t xml:space="preserve"> « cheval</w:t>
      </w:r>
      <w:r w:rsidR="005820B6">
        <w:t> ». Si la valeur à analyser a comme valeur « cheval » celle-ci va match</w:t>
      </w:r>
      <w:r w:rsidR="00435153">
        <w:t> !</w:t>
      </w:r>
      <w:r w:rsidR="00FD22C5">
        <w:t xml:space="preserve"> </w:t>
      </w:r>
    </w:p>
    <w:p w:rsidR="00F61BDA" w:rsidRDefault="00FD22C5" w:rsidP="00F61BDA">
      <w:pPr>
        <w:pStyle w:val="Corpsdetexte"/>
      </w:pPr>
      <w:r>
        <w:t>Si vous n’avez rien compris, c’est pas grave. Vous allez compren</w:t>
      </w:r>
      <w:r w:rsidR="0086134A">
        <w:t>dre par la suite.</w:t>
      </w:r>
    </w:p>
    <w:p w:rsidR="00624576" w:rsidRDefault="00624576" w:rsidP="00F61BDA">
      <w:pPr>
        <w:pStyle w:val="Corpsdetexte"/>
      </w:pPr>
      <w:r>
        <w:t>Si on utilise l’exemple suivant :</w:t>
      </w:r>
      <w:r w:rsidR="00F5754F" w:rsidRPr="00F5754F">
        <w:rPr>
          <w:noProof/>
        </w:rPr>
        <w:t xml:space="preserve"> </w:t>
      </w:r>
    </w:p>
    <w:p w:rsidR="00F5754F" w:rsidRDefault="00F5754F" w:rsidP="00F61BDA">
      <w:pPr>
        <w:pStyle w:val="Corpsdetexte"/>
      </w:pPr>
      <w:r>
        <w:rPr>
          <w:noProof/>
        </w:rPr>
        <w:drawing>
          <wp:inline distT="0" distB="0" distL="0" distR="0" wp14:anchorId="2ED5496D" wp14:editId="476E93C5">
            <wp:extent cx="3124636" cy="1083858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82" w:rsidRDefault="00F5754F" w:rsidP="00F61BDA">
      <w:pPr>
        <w:pStyle w:val="Corpsdetexte"/>
      </w:pPr>
      <w:r>
        <w:rPr>
          <w:noProof/>
        </w:rPr>
        <w:lastRenderedPageBreak/>
        <w:drawing>
          <wp:inline distT="0" distB="0" distL="0" distR="0">
            <wp:extent cx="3253737" cy="2543530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3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3B4" w:rsidRDefault="00F5754F" w:rsidP="00F61BDA">
      <w:pPr>
        <w:pStyle w:val="Corpsdetexte"/>
      </w:pPr>
      <w:r>
        <w:t>Dès que la regex matchera avec la valeur à tester on affichera une pastille verte sinon, elle sera rouge.</w:t>
      </w:r>
    </w:p>
    <w:p w:rsidR="00392014" w:rsidRDefault="000C42AD" w:rsidP="00392014">
      <w:pPr>
        <w:pStyle w:val="Titre2"/>
      </w:pPr>
      <w:r>
        <w:t>Regex simple</w:t>
      </w:r>
    </w:p>
    <w:p w:rsidR="000C42AD" w:rsidRDefault="00F5754F" w:rsidP="000C42AD">
      <w:pPr>
        <w:pStyle w:val="Retraitcorpsdetexte"/>
      </w:pPr>
      <w:r>
        <w:t xml:space="preserve">Comment créer une regex simple ?  </w:t>
      </w:r>
      <w:r w:rsidR="002851D5">
        <w:t>Ce n’est pas compliqué, vous en avez déjà une dans l’exemple juste en dessus ; « cheval » est un</w:t>
      </w:r>
      <w:r w:rsidR="00E94E23">
        <w:t>e</w:t>
      </w:r>
      <w:r w:rsidR="002851D5">
        <w:t xml:space="preserve"> regex mais</w:t>
      </w:r>
      <w:r w:rsidR="00E94E23">
        <w:t xml:space="preserve"> elle n’a beaucoup d’utilité à part si vous voulez absolument « cheval » dans votre formulaire</w:t>
      </w:r>
    </w:p>
    <w:p w:rsidR="002851D5" w:rsidRDefault="002851D5" w:rsidP="000C42AD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4394"/>
        <w:gridCol w:w="985"/>
      </w:tblGrid>
      <w:tr w:rsidR="002851D5" w:rsidTr="002851D5">
        <w:trPr>
          <w:jc w:val="center"/>
        </w:trPr>
        <w:tc>
          <w:tcPr>
            <w:tcW w:w="3681" w:type="dxa"/>
            <w:shd w:val="clear" w:color="auto" w:fill="BFBFBF" w:themeFill="background1" w:themeFillShade="BF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Regex</w:t>
            </w: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Valeur à tester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 xml:space="preserve">Résultat </w:t>
            </w:r>
          </w:p>
        </w:tc>
      </w:tr>
      <w:tr w:rsidR="002851D5" w:rsidTr="002851D5">
        <w:trPr>
          <w:jc w:val="center"/>
        </w:trPr>
        <w:tc>
          <w:tcPr>
            <w:tcW w:w="3681" w:type="dxa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4394" w:type="dxa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985" w:type="dxa"/>
            <w:shd w:val="clear" w:color="auto" w:fill="00B050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</w:p>
        </w:tc>
      </w:tr>
      <w:tr w:rsidR="002851D5" w:rsidTr="002851D5">
        <w:trPr>
          <w:jc w:val="center"/>
        </w:trPr>
        <w:tc>
          <w:tcPr>
            <w:tcW w:w="3681" w:type="dxa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4394" w:type="dxa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985" w:type="dxa"/>
            <w:shd w:val="clear" w:color="auto" w:fill="FF0000"/>
            <w:vAlign w:val="center"/>
          </w:tcPr>
          <w:p w:rsidR="002851D5" w:rsidRDefault="002851D5" w:rsidP="002851D5">
            <w:pPr>
              <w:pStyle w:val="Retraitcorpsdetexte"/>
              <w:ind w:left="0"/>
              <w:jc w:val="center"/>
            </w:pPr>
          </w:p>
        </w:tc>
      </w:tr>
      <w:tr w:rsidR="0050534C" w:rsidTr="002851D5">
        <w:trPr>
          <w:jc w:val="center"/>
        </w:trPr>
        <w:tc>
          <w:tcPr>
            <w:tcW w:w="3681" w:type="dxa"/>
            <w:vAlign w:val="center"/>
          </w:tcPr>
          <w:p w:rsidR="0050534C" w:rsidRDefault="0050534C" w:rsidP="002851D5">
            <w:pPr>
              <w:pStyle w:val="Retraitcorpsdetexte"/>
              <w:ind w:left="0"/>
              <w:jc w:val="center"/>
            </w:pPr>
            <w:r>
              <w:t>cheval</w:t>
            </w:r>
          </w:p>
        </w:tc>
        <w:tc>
          <w:tcPr>
            <w:tcW w:w="4394" w:type="dxa"/>
            <w:vAlign w:val="center"/>
          </w:tcPr>
          <w:p w:rsidR="0050534C" w:rsidRDefault="0050534C" w:rsidP="002851D5">
            <w:pPr>
              <w:pStyle w:val="Retraitcorpsdetexte"/>
              <w:ind w:left="0"/>
              <w:jc w:val="center"/>
            </w:pPr>
            <w:r>
              <w:t>Un cheval</w:t>
            </w:r>
          </w:p>
        </w:tc>
        <w:tc>
          <w:tcPr>
            <w:tcW w:w="985" w:type="dxa"/>
            <w:shd w:val="clear" w:color="auto" w:fill="FF0000"/>
            <w:vAlign w:val="center"/>
          </w:tcPr>
          <w:p w:rsidR="0050534C" w:rsidRDefault="0050534C" w:rsidP="002851D5">
            <w:pPr>
              <w:pStyle w:val="Retraitcorpsdetexte"/>
              <w:ind w:left="0"/>
              <w:jc w:val="center"/>
            </w:pPr>
          </w:p>
        </w:tc>
      </w:tr>
    </w:tbl>
    <w:p w:rsidR="002851D5" w:rsidRDefault="002851D5" w:rsidP="000C42AD">
      <w:pPr>
        <w:pStyle w:val="Retraitcorpsdetexte"/>
      </w:pPr>
    </w:p>
    <w:p w:rsidR="00577723" w:rsidRDefault="00577723" w:rsidP="000C42AD">
      <w:pPr>
        <w:pStyle w:val="Retraitcorpsdetexte"/>
      </w:pPr>
      <w:r>
        <w:t>Il faut faire attention au</w:t>
      </w:r>
      <w:r w:rsidR="00E94E23">
        <w:t>x</w:t>
      </w:r>
      <w:r>
        <w:t xml:space="preserve"> </w:t>
      </w:r>
      <w:r w:rsidR="00E94E23">
        <w:t xml:space="preserve">majuscules, minuscules. Les regex sont </w:t>
      </w:r>
      <w:r w:rsidR="00486AF8">
        <w:t>c</w:t>
      </w:r>
      <w:r w:rsidR="00E94E23" w:rsidRPr="00E94E23">
        <w:t>ase sensitive</w:t>
      </w:r>
      <w:r w:rsidR="00E94E23">
        <w:t xml:space="preserve"> (sensible à la casse). </w:t>
      </w:r>
    </w:p>
    <w:p w:rsidR="0050534C" w:rsidRDefault="0050534C" w:rsidP="000C42AD">
      <w:pPr>
        <w:pStyle w:val="Retraitcorpsdetexte"/>
      </w:pPr>
      <w:r>
        <w:t>Et aussi dans le cas où la regex n’est que « cheval », la valeur à tester doit se composer uniquement de la valeur « cheval » sinon ça ne matchera pas !</w:t>
      </w:r>
      <w:r w:rsidR="0036590A">
        <w:t xml:space="preserve"> Nous verrons par la suite comment faire des</w:t>
      </w:r>
    </w:p>
    <w:p w:rsidR="0050534C" w:rsidRDefault="00D96FBE" w:rsidP="001D1D2E">
      <w:pPr>
        <w:pStyle w:val="Titre2"/>
      </w:pPr>
      <w:r>
        <w:t xml:space="preserve">Les </w:t>
      </w:r>
      <w:r w:rsidR="0016079D">
        <w:t xml:space="preserve">Classes </w:t>
      </w:r>
    </w:p>
    <w:p w:rsidR="0016079D" w:rsidRDefault="00473038" w:rsidP="0016079D">
      <w:pPr>
        <w:pStyle w:val="Retraitcorpsdetexte"/>
      </w:pPr>
      <w:r>
        <w:t>Les classes sont comme des OU dans l’électronique</w:t>
      </w:r>
      <w:r w:rsidR="007D251D">
        <w:t xml:space="preserve">, elles nous permettent de ne pas recréer des </w:t>
      </w:r>
      <w:r w:rsidR="008078AB">
        <w:t>regex pour chaque</w:t>
      </w:r>
      <w:r w:rsidR="006B5A5D">
        <w:t xml:space="preserve"> variable</w:t>
      </w:r>
      <w:r w:rsidR="008078AB">
        <w:t>.</w:t>
      </w:r>
      <w:r w:rsidR="006C6641">
        <w:t xml:space="preserve"> Regardez !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4394"/>
        <w:gridCol w:w="985"/>
      </w:tblGrid>
      <w:tr w:rsidR="006C6641" w:rsidTr="000D71C2">
        <w:trPr>
          <w:jc w:val="center"/>
        </w:trPr>
        <w:tc>
          <w:tcPr>
            <w:tcW w:w="3681" w:type="dxa"/>
            <w:shd w:val="clear" w:color="auto" w:fill="BFBFBF" w:themeFill="background1" w:themeFillShade="BF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Regex</w:t>
            </w:r>
          </w:p>
        </w:tc>
        <w:tc>
          <w:tcPr>
            <w:tcW w:w="4394" w:type="dxa"/>
            <w:shd w:val="clear" w:color="auto" w:fill="BFBFBF" w:themeFill="background1" w:themeFillShade="BF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Valeur à tester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 xml:space="preserve">Résultat </w:t>
            </w:r>
          </w:p>
        </w:tc>
      </w:tr>
      <w:tr w:rsidR="006C6641" w:rsidTr="000D71C2">
        <w:trPr>
          <w:jc w:val="center"/>
        </w:trPr>
        <w:tc>
          <w:tcPr>
            <w:tcW w:w="3681" w:type="dxa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[abc]</w:t>
            </w:r>
          </w:p>
        </w:tc>
        <w:tc>
          <w:tcPr>
            <w:tcW w:w="4394" w:type="dxa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a</w:t>
            </w:r>
          </w:p>
        </w:tc>
        <w:tc>
          <w:tcPr>
            <w:tcW w:w="985" w:type="dxa"/>
            <w:shd w:val="clear" w:color="auto" w:fill="00B050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</w:p>
        </w:tc>
      </w:tr>
      <w:tr w:rsidR="006C6641" w:rsidTr="006C6641">
        <w:trPr>
          <w:jc w:val="center"/>
        </w:trPr>
        <w:tc>
          <w:tcPr>
            <w:tcW w:w="3681" w:type="dxa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[abc]</w:t>
            </w:r>
          </w:p>
        </w:tc>
        <w:tc>
          <w:tcPr>
            <w:tcW w:w="4394" w:type="dxa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  <w:r>
              <w:t>c</w:t>
            </w:r>
            <w:r>
              <w:t>heval</w:t>
            </w:r>
          </w:p>
        </w:tc>
        <w:tc>
          <w:tcPr>
            <w:tcW w:w="985" w:type="dxa"/>
            <w:shd w:val="clear" w:color="auto" w:fill="00B050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</w:p>
        </w:tc>
      </w:tr>
      <w:tr w:rsidR="006C6641" w:rsidTr="000D71C2">
        <w:trPr>
          <w:jc w:val="center"/>
        </w:trPr>
        <w:tc>
          <w:tcPr>
            <w:tcW w:w="3681" w:type="dxa"/>
            <w:vAlign w:val="center"/>
          </w:tcPr>
          <w:p w:rsidR="006C6641" w:rsidRDefault="007E4987" w:rsidP="000D71C2">
            <w:pPr>
              <w:pStyle w:val="Retraitcorpsdetexte"/>
              <w:ind w:left="0"/>
              <w:jc w:val="center"/>
            </w:pPr>
            <w:r>
              <w:t>[abc]</w:t>
            </w:r>
          </w:p>
        </w:tc>
        <w:tc>
          <w:tcPr>
            <w:tcW w:w="4394" w:type="dxa"/>
            <w:vAlign w:val="center"/>
          </w:tcPr>
          <w:p w:rsidR="006C6641" w:rsidRDefault="001B5A1C" w:rsidP="000D71C2">
            <w:pPr>
              <w:pStyle w:val="Retraitcorpsdetexte"/>
              <w:ind w:left="0"/>
              <w:jc w:val="center"/>
            </w:pPr>
            <w:r>
              <w:t>Un poney</w:t>
            </w:r>
          </w:p>
        </w:tc>
        <w:tc>
          <w:tcPr>
            <w:tcW w:w="985" w:type="dxa"/>
            <w:shd w:val="clear" w:color="auto" w:fill="FF0000"/>
            <w:vAlign w:val="center"/>
          </w:tcPr>
          <w:p w:rsidR="006C6641" w:rsidRDefault="006C6641" w:rsidP="000D71C2">
            <w:pPr>
              <w:pStyle w:val="Retraitcorpsdetexte"/>
              <w:ind w:left="0"/>
              <w:jc w:val="center"/>
            </w:pPr>
          </w:p>
        </w:tc>
      </w:tr>
    </w:tbl>
    <w:p w:rsidR="006C6641" w:rsidRPr="0016079D" w:rsidRDefault="006C6641" w:rsidP="0016079D">
      <w:pPr>
        <w:pStyle w:val="Retraitcorpsdetexte"/>
      </w:pPr>
    </w:p>
    <w:sectPr w:rsidR="006C6641" w:rsidRPr="0016079D" w:rsidSect="005A3E47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AE" w:rsidRDefault="005D01AE">
      <w:r>
        <w:separator/>
      </w:r>
    </w:p>
  </w:endnote>
  <w:endnote w:type="continuationSeparator" w:id="0">
    <w:p w:rsidR="005D01AE" w:rsidRDefault="005D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="00D96FBE" w:rsidRPr="00000197">
            <w:rPr>
              <w:rFonts w:cs="Arial"/>
              <w:szCs w:val="16"/>
            </w:rPr>
            <w:t> :</w:t>
          </w:r>
          <w:r w:rsidR="00D96FBE">
            <w:t xml:space="preserve"> Jonathan</w:t>
          </w:r>
          <w:r w:rsidR="003106FA">
            <w:t xml:space="preserve"> Mayor</w:t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D01AE">
            <w:rPr>
              <w:rFonts w:cs="Arial"/>
              <w:noProof/>
              <w:szCs w:val="16"/>
            </w:rPr>
            <w:t>14.06.2017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17DEE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F17DEE">
            <w:rPr>
              <w:rStyle w:val="Numrodepage"/>
              <w:rFonts w:cs="Arial"/>
              <w:noProof/>
              <w:szCs w:val="16"/>
            </w:rPr>
            <w:t>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D01A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F17DEE">
            <w:fldChar w:fldCharType="begin"/>
          </w:r>
          <w:r w:rsidR="00F17DEE">
            <w:instrText xml:space="preserve"> REVNUM   \* MERGEFORMAT </w:instrText>
          </w:r>
          <w:r w:rsidR="00F17DEE">
            <w:fldChar w:fldCharType="separate"/>
          </w:r>
          <w:r w:rsidR="005D01AE" w:rsidRPr="005D01AE">
            <w:rPr>
              <w:rFonts w:cs="Arial"/>
              <w:noProof/>
              <w:szCs w:val="16"/>
            </w:rPr>
            <w:t>1</w:t>
          </w:r>
          <w:r w:rsidR="00F17DEE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B3982">
            <w:rPr>
              <w:rFonts w:cs="Arial"/>
              <w:noProof/>
              <w:szCs w:val="16"/>
            </w:rPr>
            <w:t>14.06.2017 16:07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F17DE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5D01AE" w:rsidRPr="005D01AE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AE" w:rsidRDefault="005D01AE">
      <w:r>
        <w:separator/>
      </w:r>
    </w:p>
  </w:footnote>
  <w:footnote w:type="continuationSeparator" w:id="0">
    <w:p w:rsidR="005D01AE" w:rsidRDefault="005D0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7"/>
      <w:gridCol w:w="4407"/>
      <w:gridCol w:w="2266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66F23" w:rsidP="00A66F23">
          <w:pPr>
            <w:jc w:val="center"/>
          </w:pPr>
          <w:r>
            <w:t>REGEX</w:t>
          </w:r>
        </w:p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AE"/>
    <w:rsid w:val="00000197"/>
    <w:rsid w:val="0000423A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42AD"/>
    <w:rsid w:val="000E7483"/>
    <w:rsid w:val="000F22B9"/>
    <w:rsid w:val="000F381C"/>
    <w:rsid w:val="0010591C"/>
    <w:rsid w:val="00111811"/>
    <w:rsid w:val="00114120"/>
    <w:rsid w:val="0015167D"/>
    <w:rsid w:val="00152A26"/>
    <w:rsid w:val="0016079D"/>
    <w:rsid w:val="001764CE"/>
    <w:rsid w:val="00183417"/>
    <w:rsid w:val="001B5A1C"/>
    <w:rsid w:val="001C454D"/>
    <w:rsid w:val="001D1D2E"/>
    <w:rsid w:val="001D4577"/>
    <w:rsid w:val="001D72BA"/>
    <w:rsid w:val="001F2420"/>
    <w:rsid w:val="001F6EEB"/>
    <w:rsid w:val="00265508"/>
    <w:rsid w:val="0027340A"/>
    <w:rsid w:val="002770F3"/>
    <w:rsid w:val="002851D5"/>
    <w:rsid w:val="002951BD"/>
    <w:rsid w:val="00297E2A"/>
    <w:rsid w:val="002B6893"/>
    <w:rsid w:val="002C6634"/>
    <w:rsid w:val="002D7D46"/>
    <w:rsid w:val="002E7A64"/>
    <w:rsid w:val="002F038B"/>
    <w:rsid w:val="00310160"/>
    <w:rsid w:val="003106FA"/>
    <w:rsid w:val="0031563E"/>
    <w:rsid w:val="003345BC"/>
    <w:rsid w:val="0034172E"/>
    <w:rsid w:val="00344ECD"/>
    <w:rsid w:val="0036590A"/>
    <w:rsid w:val="0037071E"/>
    <w:rsid w:val="00392014"/>
    <w:rsid w:val="003E018B"/>
    <w:rsid w:val="003E32B9"/>
    <w:rsid w:val="003E6104"/>
    <w:rsid w:val="003F1870"/>
    <w:rsid w:val="00404882"/>
    <w:rsid w:val="0040553B"/>
    <w:rsid w:val="00407333"/>
    <w:rsid w:val="0040782E"/>
    <w:rsid w:val="004202D8"/>
    <w:rsid w:val="004206A2"/>
    <w:rsid w:val="00435153"/>
    <w:rsid w:val="0043666E"/>
    <w:rsid w:val="00436B90"/>
    <w:rsid w:val="00454074"/>
    <w:rsid w:val="004646C5"/>
    <w:rsid w:val="00473038"/>
    <w:rsid w:val="00486AF8"/>
    <w:rsid w:val="004C6BBA"/>
    <w:rsid w:val="004D08EE"/>
    <w:rsid w:val="004D5266"/>
    <w:rsid w:val="0050534C"/>
    <w:rsid w:val="00505421"/>
    <w:rsid w:val="00513054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7723"/>
    <w:rsid w:val="005820B6"/>
    <w:rsid w:val="005926D0"/>
    <w:rsid w:val="005A0615"/>
    <w:rsid w:val="005A3E47"/>
    <w:rsid w:val="005B27EF"/>
    <w:rsid w:val="005D01AE"/>
    <w:rsid w:val="005E6192"/>
    <w:rsid w:val="005E6B56"/>
    <w:rsid w:val="005E6C41"/>
    <w:rsid w:val="00615583"/>
    <w:rsid w:val="00624576"/>
    <w:rsid w:val="00645760"/>
    <w:rsid w:val="00656974"/>
    <w:rsid w:val="006902A9"/>
    <w:rsid w:val="006966D0"/>
    <w:rsid w:val="006B5A5D"/>
    <w:rsid w:val="006C6641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578ED"/>
    <w:rsid w:val="007700A7"/>
    <w:rsid w:val="007724F1"/>
    <w:rsid w:val="00772BC0"/>
    <w:rsid w:val="007748A7"/>
    <w:rsid w:val="007B4D18"/>
    <w:rsid w:val="007D0A71"/>
    <w:rsid w:val="007D251D"/>
    <w:rsid w:val="007D2CDF"/>
    <w:rsid w:val="007D546C"/>
    <w:rsid w:val="007E4987"/>
    <w:rsid w:val="007E5F3D"/>
    <w:rsid w:val="007F30AE"/>
    <w:rsid w:val="008078AB"/>
    <w:rsid w:val="00807F84"/>
    <w:rsid w:val="0081740D"/>
    <w:rsid w:val="00845304"/>
    <w:rsid w:val="008468C8"/>
    <w:rsid w:val="00851A5E"/>
    <w:rsid w:val="00853E81"/>
    <w:rsid w:val="0086134A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6E54"/>
    <w:rsid w:val="009F75DD"/>
    <w:rsid w:val="00A3107E"/>
    <w:rsid w:val="00A65F0B"/>
    <w:rsid w:val="00A66F23"/>
    <w:rsid w:val="00A706B7"/>
    <w:rsid w:val="00AA4393"/>
    <w:rsid w:val="00AB1CA6"/>
    <w:rsid w:val="00AD6724"/>
    <w:rsid w:val="00AE282D"/>
    <w:rsid w:val="00AF58E1"/>
    <w:rsid w:val="00B147A7"/>
    <w:rsid w:val="00B20D38"/>
    <w:rsid w:val="00B241D2"/>
    <w:rsid w:val="00B2596F"/>
    <w:rsid w:val="00B33505"/>
    <w:rsid w:val="00B40A8E"/>
    <w:rsid w:val="00B44A78"/>
    <w:rsid w:val="00B4738A"/>
    <w:rsid w:val="00B541A3"/>
    <w:rsid w:val="00B612B2"/>
    <w:rsid w:val="00B64C66"/>
    <w:rsid w:val="00B95EC5"/>
    <w:rsid w:val="00B96AA1"/>
    <w:rsid w:val="00BA56D2"/>
    <w:rsid w:val="00BA7DF1"/>
    <w:rsid w:val="00BC72AA"/>
    <w:rsid w:val="00BD773C"/>
    <w:rsid w:val="00BE185C"/>
    <w:rsid w:val="00BF7A15"/>
    <w:rsid w:val="00C20939"/>
    <w:rsid w:val="00C329D7"/>
    <w:rsid w:val="00C33C51"/>
    <w:rsid w:val="00C90570"/>
    <w:rsid w:val="00CB3982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6FBE"/>
    <w:rsid w:val="00DB1DCD"/>
    <w:rsid w:val="00DF7922"/>
    <w:rsid w:val="00E015B8"/>
    <w:rsid w:val="00E1012A"/>
    <w:rsid w:val="00E12AE5"/>
    <w:rsid w:val="00E416AC"/>
    <w:rsid w:val="00E41BC2"/>
    <w:rsid w:val="00E443B4"/>
    <w:rsid w:val="00E52B61"/>
    <w:rsid w:val="00E56150"/>
    <w:rsid w:val="00E61B66"/>
    <w:rsid w:val="00E658ED"/>
    <w:rsid w:val="00E81328"/>
    <w:rsid w:val="00E94E23"/>
    <w:rsid w:val="00EB4437"/>
    <w:rsid w:val="00EC677D"/>
    <w:rsid w:val="00ED6F41"/>
    <w:rsid w:val="00ED6F46"/>
    <w:rsid w:val="00EE16F0"/>
    <w:rsid w:val="00EE431D"/>
    <w:rsid w:val="00EE4EC4"/>
    <w:rsid w:val="00EE55F0"/>
    <w:rsid w:val="00F1003D"/>
    <w:rsid w:val="00F17DEE"/>
    <w:rsid w:val="00F512A6"/>
    <w:rsid w:val="00F5754F"/>
    <w:rsid w:val="00F61BDA"/>
    <w:rsid w:val="00F664DF"/>
    <w:rsid w:val="00F93513"/>
    <w:rsid w:val="00FB1CD6"/>
    <w:rsid w:val="00FD2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EAB11D2"/>
  <w15:docId w15:val="{B7F80BE4-2706-496B-B88F-186D1A9F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methodparam">
    <w:name w:val="methodparam"/>
    <w:basedOn w:val="Policepardfaut"/>
    <w:rsid w:val="00B2596F"/>
  </w:style>
  <w:style w:type="character" w:customStyle="1" w:styleId="type">
    <w:name w:val="type"/>
    <w:basedOn w:val="Policepardfaut"/>
    <w:rsid w:val="00B2596F"/>
  </w:style>
  <w:style w:type="character" w:styleId="CodeHTML">
    <w:name w:val="HTML Code"/>
    <w:basedOn w:val="Policepardfaut"/>
    <w:uiPriority w:val="99"/>
    <w:semiHidden/>
    <w:unhideWhenUsed/>
    <w:rsid w:val="00B2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4793-C2B6-45FB-B319-F7A522F7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785</TotalTime>
  <Pages>2</Pages>
  <Words>391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2278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33</cp:revision>
  <cp:lastPrinted>2009-09-04T13:21:00Z</cp:lastPrinted>
  <dcterms:created xsi:type="dcterms:W3CDTF">2017-06-14T07:21:00Z</dcterms:created>
  <dcterms:modified xsi:type="dcterms:W3CDTF">2017-06-16T12:39:00Z</dcterms:modified>
</cp:coreProperties>
</file>
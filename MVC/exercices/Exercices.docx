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3C67F7" w:rsidP="003C67F7">
      <w:pPr>
        <w:pStyle w:val="Titre"/>
      </w:pPr>
      <w:r>
        <w:t>Exercices MVC</w:t>
      </w:r>
    </w:p>
    <w:p w:rsidR="003C67F7" w:rsidRDefault="003C67F7" w:rsidP="003C67F7">
      <w:pPr>
        <w:pStyle w:val="Titre1"/>
      </w:pPr>
      <w:r>
        <w:t>que veulent dire ces lettres ?</w:t>
      </w:r>
    </w:p>
    <w:p w:rsidR="003C67F7" w:rsidRDefault="003C67F7" w:rsidP="003C67F7">
      <w:pPr>
        <w:pStyle w:val="Corpsdetexte"/>
      </w:pPr>
      <w:r>
        <w:t>M :</w:t>
      </w:r>
    </w:p>
    <w:p w:rsidR="003C67F7" w:rsidRDefault="003C67F7" w:rsidP="003C67F7">
      <w:pPr>
        <w:pStyle w:val="Corpsdetexte"/>
      </w:pPr>
      <w:r>
        <w:t>V :</w:t>
      </w:r>
    </w:p>
    <w:p w:rsidR="003C67F7" w:rsidRDefault="003C67F7" w:rsidP="003C67F7">
      <w:pPr>
        <w:pStyle w:val="Corpsdetexte"/>
      </w:pPr>
      <w:r>
        <w:t>C :</w:t>
      </w:r>
    </w:p>
    <w:p w:rsidR="003C67F7" w:rsidRDefault="003C67F7" w:rsidP="003C67F7">
      <w:pPr>
        <w:pStyle w:val="Titre1"/>
      </w:pPr>
      <w:r>
        <w:t xml:space="preserve">Transformer un code c# console </w:t>
      </w:r>
    </w:p>
    <w:p w:rsidR="003C67F7" w:rsidRDefault="003B4705" w:rsidP="003C67F7">
      <w:pPr>
        <w:pStyle w:val="Corpsdetexte"/>
      </w:pPr>
      <w:r>
        <w:t>Reprenez le code « X-403-(</w:t>
      </w:r>
      <w:proofErr w:type="spellStart"/>
      <w:r>
        <w:t>votreLogin</w:t>
      </w:r>
      <w:proofErr w:type="spellEnd"/>
      <w:r>
        <w:t>)</w:t>
      </w:r>
      <w:r w:rsidRPr="003B4705">
        <w:t>-</w:t>
      </w:r>
      <w:proofErr w:type="spellStart"/>
      <w:r w:rsidRPr="003B4705">
        <w:t>Listedeclasse</w:t>
      </w:r>
      <w:proofErr w:type="spellEnd"/>
      <w:r>
        <w:t> », copier le et structurer le au format MVC</w:t>
      </w:r>
    </w:p>
    <w:p w:rsidR="003B4705" w:rsidRDefault="003B4705" w:rsidP="003C67F7">
      <w:pPr>
        <w:pStyle w:val="Corpsdetexte"/>
      </w:pPr>
      <w:r>
        <w:t>Le programme devra s’exécuter que si la connexion entre le modèle, la vue et le contrôleur est fonctionnelle.</w:t>
      </w:r>
    </w:p>
    <w:p w:rsidR="003B4705" w:rsidRDefault="00920B78" w:rsidP="003B4705">
      <w:pPr>
        <w:pStyle w:val="Titre1"/>
      </w:pPr>
      <w:r>
        <w:t>Si le temps le permet</w:t>
      </w:r>
    </w:p>
    <w:p w:rsidR="00920B78" w:rsidRPr="00920B78" w:rsidRDefault="00920B78" w:rsidP="00920B78">
      <w:pPr>
        <w:pStyle w:val="Corpsdetexte"/>
      </w:pPr>
      <w:r>
        <w:t>Reprenez un code C# Windows-</w:t>
      </w:r>
      <w:proofErr w:type="spellStart"/>
      <w:r>
        <w:t>Form</w:t>
      </w:r>
      <w:proofErr w:type="spellEnd"/>
      <w:r>
        <w:t xml:space="preserve"> et essayez de le restructurer sous le format MVC. Vous aurez sur</w:t>
      </w:r>
      <w:r w:rsidR="00C97694">
        <w:t xml:space="preserve">ement plus de chose dans le Vue. </w:t>
      </w:r>
      <w:bookmarkStart w:id="0" w:name="_GoBack"/>
      <w:bookmarkEnd w:id="0"/>
    </w:p>
    <w:sectPr w:rsidR="00920B78" w:rsidRPr="00920B78" w:rsidSect="005A3E47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74" w:rsidRDefault="009D5B74">
      <w:r>
        <w:separator/>
      </w:r>
    </w:p>
  </w:endnote>
  <w:endnote w:type="continuationSeparator" w:id="0">
    <w:p w:rsidR="009D5B74" w:rsidRDefault="009D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D5B74" w:rsidRPr="009D5B74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31.05.2017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97694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97694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D5B74" w:rsidRPr="009D5B7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D5B74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7340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9D5B74" w:rsidRPr="009D5B7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74" w:rsidRDefault="009D5B74">
      <w:r>
        <w:separator/>
      </w:r>
    </w:p>
  </w:footnote>
  <w:footnote w:type="continuationSeparator" w:id="0">
    <w:p w:rsidR="009D5B74" w:rsidRDefault="009D5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74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B4705"/>
    <w:rsid w:val="003C67F7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B78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D5B74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7694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2B108D"/>
  <w15:docId w15:val="{5ECE3455-69D7-470F-AE46-61310847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E6FE3-B7A3-478B-A433-C8232F54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25</TotalTime>
  <Pages>1</Pages>
  <Words>82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447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5</cp:revision>
  <cp:lastPrinted>2009-09-04T13:21:00Z</cp:lastPrinted>
  <dcterms:created xsi:type="dcterms:W3CDTF">2017-05-31T09:37:00Z</dcterms:created>
  <dcterms:modified xsi:type="dcterms:W3CDTF">2017-05-31T10:02:00Z</dcterms:modified>
</cp:coreProperties>
</file>
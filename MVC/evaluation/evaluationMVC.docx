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765C55" w:rsidP="00765C55">
      <w:pPr>
        <w:pStyle w:val="Titre"/>
      </w:pPr>
      <w:r>
        <w:t>Test formatif MVC</w:t>
      </w:r>
    </w:p>
    <w:p w:rsidR="00765C55" w:rsidRPr="006B4488" w:rsidRDefault="00765C55" w:rsidP="006B4488">
      <w:pPr>
        <w:pStyle w:val="Titre1"/>
      </w:pPr>
      <w:r w:rsidRPr="006B4488">
        <w:t>EValuation</w:t>
      </w:r>
    </w:p>
    <w:p w:rsidR="003949B6" w:rsidRDefault="003949B6" w:rsidP="003949B6">
      <w:pPr>
        <w:pStyle w:val="Corpsdetexte"/>
      </w:pPr>
    </w:p>
    <w:p w:rsidR="003949B6" w:rsidRPr="006B4488" w:rsidRDefault="003949B6" w:rsidP="006B4488">
      <w:pPr>
        <w:pStyle w:val="Titre2"/>
      </w:pPr>
      <w:r w:rsidRPr="006B4488">
        <w:t xml:space="preserve">Exercice 1 </w:t>
      </w:r>
      <w:r w:rsidRPr="006B4488">
        <w:t xml:space="preserve">- </w:t>
      </w:r>
      <w:r w:rsidRPr="006B4488">
        <w:t>Questions ouvertes :</w:t>
      </w:r>
    </w:p>
    <w:p w:rsidR="006B4488" w:rsidRPr="006B4488" w:rsidRDefault="006B4488" w:rsidP="006B4488">
      <w:pPr>
        <w:pStyle w:val="Retraitcorpsdetexte"/>
        <w:rPr>
          <w:sz w:val="28"/>
        </w:rPr>
      </w:pPr>
      <w:r w:rsidRPr="006B4488">
        <w:rPr>
          <w:sz w:val="28"/>
        </w:rPr>
        <w:t>A quoi sert le MVC ?</w:t>
      </w:r>
    </w:p>
    <w:p w:rsidR="006B4488" w:rsidRPr="006B4488" w:rsidRDefault="006B4488" w:rsidP="006B4488">
      <w:pPr>
        <w:pStyle w:val="Retraitcorpsdetexte"/>
        <w:rPr>
          <w:sz w:val="28"/>
        </w:rPr>
      </w:pPr>
      <w:r w:rsidRPr="006B4488">
        <w:rPr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8"/>
        </w:rPr>
        <w:t>………………………………………………………………………</w:t>
      </w:r>
    </w:p>
    <w:p w:rsidR="006B4488" w:rsidRPr="006B4488" w:rsidRDefault="006B4488" w:rsidP="006B4488">
      <w:pPr>
        <w:pStyle w:val="Retraitcorpsdetexte"/>
        <w:rPr>
          <w:sz w:val="28"/>
        </w:rPr>
      </w:pPr>
      <w:r w:rsidRPr="006B4488">
        <w:rPr>
          <w:sz w:val="28"/>
        </w:rPr>
        <w:t>Que veulent dire les lettres suivantes ?</w:t>
      </w:r>
    </w:p>
    <w:p w:rsidR="003949B6" w:rsidRDefault="006B4488" w:rsidP="006B4488">
      <w:pPr>
        <w:pStyle w:val="Retraitcorpsdetexte"/>
        <w:rPr>
          <w:sz w:val="28"/>
        </w:rPr>
      </w:pPr>
      <w:r w:rsidRPr="006B4488">
        <w:rPr>
          <w:sz w:val="28"/>
        </w:rPr>
        <w:t>M - ……………… V - ………………</w:t>
      </w:r>
      <w:r>
        <w:rPr>
          <w:sz w:val="28"/>
        </w:rPr>
        <w:t xml:space="preserve"> C- ………………</w:t>
      </w:r>
    </w:p>
    <w:p w:rsidR="006B4488" w:rsidRPr="006B4488" w:rsidRDefault="006B4488" w:rsidP="006B4488">
      <w:pPr>
        <w:pStyle w:val="Retraitcorpsdetexte"/>
        <w:rPr>
          <w:sz w:val="28"/>
        </w:rPr>
      </w:pPr>
    </w:p>
    <w:p w:rsidR="003949B6" w:rsidRPr="003949B6" w:rsidRDefault="003949B6" w:rsidP="006B4488">
      <w:pPr>
        <w:pStyle w:val="Titre2"/>
      </w:pPr>
      <w:r>
        <w:t>Exercice 2 - Code</w:t>
      </w:r>
    </w:p>
    <w:p w:rsidR="00765C55" w:rsidRPr="007078F0" w:rsidRDefault="00765C55" w:rsidP="00765C55">
      <w:pPr>
        <w:pStyle w:val="Corpsdetexte"/>
        <w:rPr>
          <w:sz w:val="28"/>
        </w:rPr>
      </w:pPr>
      <w:r w:rsidRPr="007078F0">
        <w:rPr>
          <w:sz w:val="28"/>
        </w:rPr>
        <w:t>Un élève d’informatique a créé un programme C#</w:t>
      </w:r>
      <w:r w:rsidR="005F739D" w:rsidRPr="007078F0">
        <w:rPr>
          <w:sz w:val="28"/>
        </w:rPr>
        <w:t xml:space="preserve"> qui forme une croix suivant un chiffre donné. Mais il a malheureusement oublié qu’il devait rendre son projet avec </w:t>
      </w:r>
      <w:r w:rsidR="00887215">
        <w:rPr>
          <w:sz w:val="28"/>
        </w:rPr>
        <w:t xml:space="preserve">du </w:t>
      </w:r>
      <w:bookmarkStart w:id="0" w:name="_GoBack"/>
      <w:bookmarkEnd w:id="0"/>
      <w:r w:rsidR="005F739D" w:rsidRPr="007078F0">
        <w:rPr>
          <w:sz w:val="28"/>
        </w:rPr>
        <w:t xml:space="preserve"> MVC. </w:t>
      </w:r>
    </w:p>
    <w:p w:rsidR="005F739D" w:rsidRPr="007078F0" w:rsidRDefault="00304F80" w:rsidP="00765C55">
      <w:pPr>
        <w:pStyle w:val="Corpsdetexte"/>
        <w:rPr>
          <w:sz w:val="28"/>
        </w:rPr>
      </w:pPr>
      <w:r w:rsidRPr="007078F0">
        <w:rPr>
          <w:sz w:val="28"/>
        </w:rPr>
        <w:t>Le</w:t>
      </w:r>
      <w:r w:rsidR="00224B4A" w:rsidRPr="007078F0">
        <w:rPr>
          <w:sz w:val="28"/>
        </w:rPr>
        <w:t xml:space="preserve"> code</w:t>
      </w:r>
      <w:r w:rsidR="005F739D" w:rsidRPr="007078F0">
        <w:rPr>
          <w:sz w:val="28"/>
        </w:rPr>
        <w:t xml:space="preserve"> est donné transformer le au plus vite !</w:t>
      </w:r>
    </w:p>
    <w:sectPr w:rsidR="005F739D" w:rsidRPr="007078F0" w:rsidSect="005A3E47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5A6" w:rsidRDefault="001C15A6">
      <w:r>
        <w:separator/>
      </w:r>
    </w:p>
  </w:endnote>
  <w:endnote w:type="continuationSeparator" w:id="0">
    <w:p w:rsidR="001C15A6" w:rsidRDefault="001C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887215">
            <w:fldChar w:fldCharType="begin"/>
          </w:r>
          <w:r w:rsidR="00887215">
            <w:instrText xml:space="preserve"> AUTHOR   \* MERGEFORMAT </w:instrText>
          </w:r>
          <w:r w:rsidR="00887215">
            <w:fldChar w:fldCharType="separate"/>
          </w:r>
          <w:r w:rsidR="001C15A6" w:rsidRPr="001C15A6">
            <w:rPr>
              <w:rFonts w:cs="Arial"/>
              <w:noProof/>
              <w:szCs w:val="16"/>
            </w:rPr>
            <w:t>ETML</w:t>
          </w:r>
          <w:r w:rsidR="00887215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15A6">
            <w:rPr>
              <w:rFonts w:cs="Arial"/>
              <w:noProof/>
              <w:szCs w:val="16"/>
            </w:rPr>
            <w:t>31.05.2017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887215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887215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15A6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887215">
            <w:fldChar w:fldCharType="begin"/>
          </w:r>
          <w:r w:rsidR="00887215">
            <w:instrText xml:space="preserve"> REVNUM   \* MERGEFORMAT </w:instrText>
          </w:r>
          <w:r w:rsidR="00887215">
            <w:fldChar w:fldCharType="separate"/>
          </w:r>
          <w:r w:rsidR="001C15A6" w:rsidRPr="001C15A6">
            <w:rPr>
              <w:rFonts w:cs="Arial"/>
              <w:noProof/>
              <w:szCs w:val="16"/>
            </w:rPr>
            <w:t>1</w:t>
          </w:r>
          <w:r w:rsidR="00887215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49B6">
            <w:rPr>
              <w:rFonts w:cs="Arial"/>
              <w:noProof/>
              <w:szCs w:val="16"/>
            </w:rPr>
            <w:t>31.05.2017 14:02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887215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1C15A6" w:rsidRPr="001C15A6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5A6" w:rsidRDefault="001C15A6">
      <w:r>
        <w:separator/>
      </w:r>
    </w:p>
  </w:footnote>
  <w:footnote w:type="continuationSeparator" w:id="0">
    <w:p w:rsidR="001C15A6" w:rsidRDefault="001C1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C5B0708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A6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15A6"/>
    <w:rsid w:val="001C454D"/>
    <w:rsid w:val="001D4577"/>
    <w:rsid w:val="001D72BA"/>
    <w:rsid w:val="001F2420"/>
    <w:rsid w:val="001F6EEB"/>
    <w:rsid w:val="00224B4A"/>
    <w:rsid w:val="0027340A"/>
    <w:rsid w:val="002770F3"/>
    <w:rsid w:val="002951BD"/>
    <w:rsid w:val="00297E2A"/>
    <w:rsid w:val="002B6893"/>
    <w:rsid w:val="002C6634"/>
    <w:rsid w:val="002D7D46"/>
    <w:rsid w:val="002F038B"/>
    <w:rsid w:val="00304F80"/>
    <w:rsid w:val="00310160"/>
    <w:rsid w:val="0031563E"/>
    <w:rsid w:val="0034172E"/>
    <w:rsid w:val="0037071E"/>
    <w:rsid w:val="003949B6"/>
    <w:rsid w:val="003D4E62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E47"/>
    <w:rsid w:val="005B27EF"/>
    <w:rsid w:val="005E6192"/>
    <w:rsid w:val="005E6B56"/>
    <w:rsid w:val="005F739D"/>
    <w:rsid w:val="00615583"/>
    <w:rsid w:val="00645760"/>
    <w:rsid w:val="00656974"/>
    <w:rsid w:val="006902A9"/>
    <w:rsid w:val="006966D0"/>
    <w:rsid w:val="006B4488"/>
    <w:rsid w:val="006E132F"/>
    <w:rsid w:val="006E2CE8"/>
    <w:rsid w:val="006E4DA8"/>
    <w:rsid w:val="007010E6"/>
    <w:rsid w:val="007078F0"/>
    <w:rsid w:val="007118D3"/>
    <w:rsid w:val="007211A1"/>
    <w:rsid w:val="00742484"/>
    <w:rsid w:val="00744762"/>
    <w:rsid w:val="0074498A"/>
    <w:rsid w:val="007476C9"/>
    <w:rsid w:val="00753A51"/>
    <w:rsid w:val="00765C55"/>
    <w:rsid w:val="007700A7"/>
    <w:rsid w:val="007724F1"/>
    <w:rsid w:val="00772BC0"/>
    <w:rsid w:val="007748A7"/>
    <w:rsid w:val="007B4626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7215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39763FD5"/>
  <w15:docId w15:val="{1BF4539A-2B37-4522-B614-C5896D53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6B4488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6"/>
      <w:szCs w:val="32"/>
    </w:rPr>
  </w:style>
  <w:style w:type="paragraph" w:styleId="Titre2">
    <w:name w:val="heading 2"/>
    <w:basedOn w:val="Normal"/>
    <w:next w:val="Retraitcorpsdetexte"/>
    <w:autoRedefine/>
    <w:qFormat/>
    <w:rsid w:val="006B4488"/>
    <w:pPr>
      <w:keepNext/>
      <w:spacing w:before="120" w:after="60"/>
      <w:ind w:left="1134" w:hanging="567"/>
      <w:outlineLvl w:val="1"/>
    </w:pPr>
    <w:rPr>
      <w:rFonts w:asciiTheme="majorHAnsi" w:hAnsiTheme="majorHAnsi" w:cs="Arial"/>
      <w:b/>
      <w:bCs/>
      <w:iCs/>
      <w:sz w:val="32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D5C95-FEFA-4FF8-B71D-DC04CCF2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44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509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9</cp:revision>
  <cp:lastPrinted>2009-09-04T13:21:00Z</cp:lastPrinted>
  <dcterms:created xsi:type="dcterms:W3CDTF">2017-05-31T11:17:00Z</dcterms:created>
  <dcterms:modified xsi:type="dcterms:W3CDTF">2017-06-02T06:39:00Z</dcterms:modified>
</cp:coreProperties>
</file>